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640195" cy="2213610"/>
            <wp:effectExtent l="0" t="0" r="0" b="0"/>
            <wp:docPr id="1" name="Imagen 1" descr="Sherry Gordon -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Sherry Gordon -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Website - How to - Handbook.</w:t>
      </w: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DRAFT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Vesion 1.0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2023/07/27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Contents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Front End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Back End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Create Products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Manage Orders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Front End: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Address: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"http://sherrygordonsalon.great-site.net/"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http://sherrygordonsalon.great-site.net/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825750"/>
            <wp:effectExtent l="0" t="0" r="10160" b="12700"/>
            <wp:docPr id="11" name="Imagen 11" descr="FrontEn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FrontEnd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Back End: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Address: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"http://sherrygordonsalon.great-site.net/wp-admin/"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http://sherrygordonsalon.great-site.net/wp-admin/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The Back End is the private side of the website and is used for administrative purposes, for staff only.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You will use the back end to manage products and orders.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User: tester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Password: tester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91335" cy="2343785"/>
            <wp:effectExtent l="0" t="0" r="18415" b="18415"/>
            <wp:docPr id="12" name="Imagen 12" descr="logi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logi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133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Create New Products ?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The Products Menu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263140" cy="3519805"/>
            <wp:effectExtent l="0" t="0" r="3810" b="4445"/>
            <wp:docPr id="2" name="Imagen 2" descr="product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products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Click on the “Add New” option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299335" cy="3829050"/>
            <wp:effectExtent l="0" t="0" r="5715" b="0"/>
            <wp:docPr id="3" name="Imagen 3" descr="product add new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roduct add new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The “SherryGordonSalon” has two different types of products.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Those are: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Services, like a Haircutt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and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Articles from the Vintage Store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Services do not need a Shipment, but they are provided by appointment only.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Articles, instead, do not need an appointment but a Shipment Service is required.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add a “service product” from the Salon ?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628265"/>
            <wp:effectExtent l="0" t="0" r="10160" b="635"/>
            <wp:docPr id="4" name="Imagen 4" descr="servic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servic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The screenshot shows the “Add New” product Form.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Let’s look at the “Product Data” section.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Virtual</w:t>
      </w:r>
      <w:r>
        <w:rPr>
          <w:rFonts w:hint="default"/>
          <w:lang w:val="en-US"/>
        </w:rPr>
        <w:t xml:space="preserve"> is a type of product that does not need a shipment. (like a haircut)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Beauty Salon Category</w:t>
      </w:r>
      <w:r>
        <w:rPr>
          <w:rFonts w:hint="default"/>
          <w:lang w:val="en-US"/>
        </w:rPr>
        <w:t xml:space="preserve"> tells the system that an appointment is mandatory.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Whether is a service or an article, it will be a “</w:t>
      </w:r>
      <w:r>
        <w:rPr>
          <w:rFonts w:hint="default"/>
          <w:u w:val="single"/>
          <w:lang w:val="en-US"/>
        </w:rPr>
        <w:t>Simple Product</w:t>
      </w:r>
      <w:r>
        <w:rPr>
          <w:rFonts w:hint="default"/>
          <w:lang w:val="en-US"/>
        </w:rPr>
        <w:t>”, always.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add an Article product from the Vintage Store ?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628265"/>
            <wp:effectExtent l="0" t="0" r="10160" b="635"/>
            <wp:docPr id="5" name="Imagen 5" descr="vintage  artic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vintage  articl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A Vintage Store item is NOT </w:t>
      </w:r>
      <w:r>
        <w:rPr>
          <w:rFonts w:hint="default"/>
          <w:u w:val="single"/>
          <w:lang w:val="en-US"/>
        </w:rPr>
        <w:t>virtual</w:t>
      </w:r>
      <w:r>
        <w:rPr>
          <w:rFonts w:hint="default"/>
          <w:lang w:val="en-US"/>
        </w:rPr>
        <w:t>, because it is a physical thing that has to be packed and shipped.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 </w:t>
      </w:r>
      <w:r>
        <w:rPr>
          <w:rFonts w:hint="default"/>
          <w:u w:val="single"/>
          <w:lang w:val="en-US"/>
        </w:rPr>
        <w:t>Vintage category</w:t>
      </w:r>
      <w:r>
        <w:rPr>
          <w:rFonts w:hint="default"/>
          <w:lang w:val="en-US"/>
        </w:rPr>
        <w:t xml:space="preserve"> tells the system that an appointment is not necessary in this case.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As always, the main type is “</w:t>
      </w:r>
      <w:r>
        <w:rPr>
          <w:rFonts w:hint="default"/>
          <w:u w:val="single"/>
          <w:lang w:val="en-US"/>
        </w:rPr>
        <w:t>Simple Product</w:t>
      </w:r>
      <w:r>
        <w:rPr>
          <w:rFonts w:hint="default"/>
          <w:lang w:val="en-US"/>
        </w:rPr>
        <w:t>”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Other fields of the Form are common to both types of products.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Put prices.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Provide a Short Description.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Include some tags.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597785"/>
            <wp:effectExtent l="0" t="0" r="10160" b="12065"/>
            <wp:docPr id="6" name="Imagen 6" descr="product dat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product data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Write a Name and a Full Description.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Set an image for the product.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And finally, Publish it.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1610" cy="2811780"/>
            <wp:effectExtent l="0" t="0" r="15240" b="7620"/>
            <wp:docPr id="7" name="Imagen 7" descr="product dat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product data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The new product is now online.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Explore the other options by yourself, like “Inventory”.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Manage Orders ?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When a customer buys something in the shop, an Order will be created.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Your can see the Orders List clicking on the “Woocommerce, Orders”, option.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360930" cy="2733040"/>
            <wp:effectExtent l="0" t="0" r="1270" b="10160"/>
            <wp:docPr id="8" name="Imagen 8" descr="order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orders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093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4785" cy="2378710"/>
            <wp:effectExtent l="0" t="0" r="12065" b="2540"/>
            <wp:docPr id="9" name="Imagen 9" descr="order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orders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Click on an order to see the details.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702560"/>
            <wp:effectExtent l="0" t="0" r="6985" b="2540"/>
            <wp:docPr id="10" name="Imagen 10" descr="order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orders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AE461E"/>
    <w:multiLevelType w:val="singleLevel"/>
    <w:tmpl w:val="97AE461E"/>
    <w:lvl w:ilvl="0" w:tentative="0">
      <w:start w:val="1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attachedTemplate r:id="rId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A96C84"/>
    <w:rsid w:val="0A1F6450"/>
    <w:rsid w:val="132F47B0"/>
    <w:rsid w:val="187472BC"/>
    <w:rsid w:val="18AC74FF"/>
    <w:rsid w:val="1C45297F"/>
    <w:rsid w:val="1EA01199"/>
    <w:rsid w:val="1F9A4F0B"/>
    <w:rsid w:val="23B1096E"/>
    <w:rsid w:val="23C4422F"/>
    <w:rsid w:val="24FF34E2"/>
    <w:rsid w:val="28574136"/>
    <w:rsid w:val="28DA3B8A"/>
    <w:rsid w:val="2D915FCE"/>
    <w:rsid w:val="384A0791"/>
    <w:rsid w:val="39362ED0"/>
    <w:rsid w:val="3AC848AD"/>
    <w:rsid w:val="3BF8659E"/>
    <w:rsid w:val="3C663375"/>
    <w:rsid w:val="43CE51B4"/>
    <w:rsid w:val="44F811AA"/>
    <w:rsid w:val="45A405E2"/>
    <w:rsid w:val="45A42772"/>
    <w:rsid w:val="4AA62142"/>
    <w:rsid w:val="4F370735"/>
    <w:rsid w:val="522234FA"/>
    <w:rsid w:val="58821368"/>
    <w:rsid w:val="5D5C431E"/>
    <w:rsid w:val="5FC16454"/>
    <w:rsid w:val="62850378"/>
    <w:rsid w:val="636F64C2"/>
    <w:rsid w:val="67690962"/>
    <w:rsid w:val="67FE60EA"/>
    <w:rsid w:val="730376F2"/>
    <w:rsid w:val="73E053BB"/>
    <w:rsid w:val="751A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\Business\Enterprise%20Management\Webs\ECommerce%20Solutions\beauty%20salon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2023-07-27T01:26:00Z</dcterms:created>
  <dc:creator>fabo_</dc:creator>
  <cp:lastModifiedBy>Fabricio</cp:lastModifiedBy>
  <dcterms:modified xsi:type="dcterms:W3CDTF">2023-07-27T20:46:57Z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3082-11.2.0.11537</vt:lpwstr>
  </property>
  <property fmtid="{D5CDD505-2E9C-101B-9397-08002B2CF9AE}" pid="3" name="ICV">
    <vt:lpwstr>30E7104ACF664B39ABB5EE90E45ED1F7</vt:lpwstr>
  </property>
</Properties>
</file>